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BC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CPRE 288 Final Project</w:t>
      </w:r>
    </w:p>
    <w:p w:rsidR="00371632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Team member responsibilities</w:t>
      </w:r>
    </w:p>
    <w:p w:rsidR="00371632" w:rsidRDefault="00371632" w:rsidP="00371632">
      <w:r>
        <w:t>Team Name:</w:t>
      </w:r>
      <w:r w:rsidR="005F5B54">
        <w:tab/>
      </w:r>
      <w:r w:rsidR="00A90922">
        <w:t>The Flatten Cattle Crew</w:t>
      </w:r>
    </w:p>
    <w:p w:rsidR="00371632" w:rsidRDefault="00371632" w:rsidP="00371632">
      <w:r>
        <w:t>SVN Repository ID:</w:t>
      </w:r>
      <w:r w:rsidR="008939E4">
        <w:tab/>
      </w:r>
      <w:r w:rsidR="00A90922" w:rsidRPr="00A90922">
        <w:t>cpre288f16b4</w:t>
      </w:r>
    </w:p>
    <w:p w:rsidR="00371632" w:rsidRDefault="00371632" w:rsidP="00371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371632" w:rsidTr="00371632">
        <w:tc>
          <w:tcPr>
            <w:tcW w:w="2538" w:type="dxa"/>
          </w:tcPr>
          <w:p w:rsidR="00371632" w:rsidRDefault="00371632" w:rsidP="00371632">
            <w:pPr>
              <w:jc w:val="center"/>
            </w:pPr>
            <w:r>
              <w:t>Team Member Name</w:t>
            </w:r>
          </w:p>
        </w:tc>
        <w:tc>
          <w:tcPr>
            <w:tcW w:w="7038" w:type="dxa"/>
          </w:tcPr>
          <w:p w:rsidR="00371632" w:rsidRDefault="00371632" w:rsidP="00371632">
            <w:pPr>
              <w:jc w:val="center"/>
            </w:pPr>
            <w:r>
              <w:t>Project Responsibilities</w:t>
            </w:r>
          </w:p>
        </w:tc>
      </w:tr>
      <w:tr w:rsidR="00371632" w:rsidTr="00371632">
        <w:tc>
          <w:tcPr>
            <w:tcW w:w="2538" w:type="dxa"/>
          </w:tcPr>
          <w:p w:rsidR="00371632" w:rsidRDefault="00A90922" w:rsidP="00371632">
            <w:r>
              <w:t>Jake Asmus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A90922">
              <w:t xml:space="preserve"> </w:t>
            </w:r>
            <w:r w:rsidR="0023306C">
              <w:t>Music functions in C</w:t>
            </w:r>
          </w:p>
          <w:p w:rsidR="00371632" w:rsidRDefault="00371632" w:rsidP="00371632">
            <w:r>
              <w:t>2.</w:t>
            </w:r>
            <w:r w:rsidR="00AB6783">
              <w:t xml:space="preserve"> Comment Code</w:t>
            </w:r>
            <w:r w:rsidR="00583262">
              <w:t>/Bagels</w:t>
            </w:r>
            <w:bookmarkStart w:id="0" w:name="_GoBack"/>
            <w:bookmarkEnd w:id="0"/>
          </w:p>
          <w:p w:rsidR="00371632" w:rsidRDefault="00371632" w:rsidP="00371632">
            <w:r>
              <w:t>3.</w:t>
            </w:r>
          </w:p>
        </w:tc>
      </w:tr>
      <w:tr w:rsidR="00371632" w:rsidTr="00371632">
        <w:tc>
          <w:tcPr>
            <w:tcW w:w="2538" w:type="dxa"/>
          </w:tcPr>
          <w:p w:rsidR="00371632" w:rsidRDefault="00A90922" w:rsidP="00371632">
            <w:r>
              <w:t>Rex Borseth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A90922">
              <w:t xml:space="preserve"> Make control flow in C</w:t>
            </w:r>
          </w:p>
          <w:p w:rsidR="00371632" w:rsidRDefault="00371632" w:rsidP="00371632">
            <w:r>
              <w:t>2.</w:t>
            </w:r>
            <w:r w:rsidR="0023306C">
              <w:t xml:space="preserve"> Write C functions to enable functionality</w:t>
            </w:r>
          </w:p>
          <w:p w:rsidR="00371632" w:rsidRDefault="00371632" w:rsidP="00371632">
            <w:r>
              <w:t>3.</w:t>
            </w:r>
          </w:p>
        </w:tc>
      </w:tr>
      <w:tr w:rsidR="00371632" w:rsidTr="00371632">
        <w:tc>
          <w:tcPr>
            <w:tcW w:w="2538" w:type="dxa"/>
          </w:tcPr>
          <w:p w:rsidR="00371632" w:rsidRDefault="00A90922" w:rsidP="00371632">
            <w:r>
              <w:t>Brian Rye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A90922">
              <w:t xml:space="preserve"> Create the GUI</w:t>
            </w:r>
          </w:p>
          <w:p w:rsidR="00371632" w:rsidRDefault="00371632" w:rsidP="00371632">
            <w:r>
              <w:t>2.</w:t>
            </w:r>
            <w:r w:rsidR="00A90922">
              <w:t xml:space="preserve"> Ensure correct data was sent </w:t>
            </w:r>
            <w:r w:rsidR="0023306C">
              <w:t xml:space="preserve">correctly </w:t>
            </w:r>
            <w:r w:rsidR="00A90922">
              <w:t>between Roomba and GUI</w:t>
            </w:r>
          </w:p>
          <w:p w:rsidR="00371632" w:rsidRDefault="00371632" w:rsidP="00371632">
            <w:r>
              <w:t>3</w:t>
            </w:r>
          </w:p>
        </w:tc>
      </w:tr>
      <w:tr w:rsidR="00371632" w:rsidTr="00371632">
        <w:tc>
          <w:tcPr>
            <w:tcW w:w="2538" w:type="dxa"/>
          </w:tcPr>
          <w:p w:rsidR="00371632" w:rsidRDefault="00A90922" w:rsidP="00371632">
            <w:r>
              <w:t>Steven Warren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23306C">
              <w:t xml:space="preserve"> Comment Code</w:t>
            </w:r>
          </w:p>
          <w:p w:rsidR="00371632" w:rsidRDefault="00371632" w:rsidP="00371632">
            <w:r>
              <w:t>2.</w:t>
            </w:r>
            <w:r w:rsidR="0023306C">
              <w:t xml:space="preserve"> Music functions in C</w:t>
            </w:r>
          </w:p>
          <w:p w:rsidR="00371632" w:rsidRDefault="00371632" w:rsidP="00371632">
            <w:r>
              <w:t>3.</w:t>
            </w:r>
          </w:p>
        </w:tc>
      </w:tr>
      <w:tr w:rsidR="00371632" w:rsidTr="00371632">
        <w:tc>
          <w:tcPr>
            <w:tcW w:w="2538" w:type="dxa"/>
          </w:tcPr>
          <w:p w:rsidR="00371632" w:rsidRDefault="00371632" w:rsidP="00371632"/>
        </w:tc>
        <w:tc>
          <w:tcPr>
            <w:tcW w:w="7038" w:type="dxa"/>
          </w:tcPr>
          <w:p w:rsidR="00371632" w:rsidRDefault="00371632" w:rsidP="00371632">
            <w:r>
              <w:t>1.</w:t>
            </w:r>
          </w:p>
          <w:p w:rsidR="00371632" w:rsidRDefault="00371632" w:rsidP="00371632">
            <w:r>
              <w:t>2.</w:t>
            </w:r>
          </w:p>
          <w:p w:rsidR="00371632" w:rsidRDefault="00371632" w:rsidP="00371632">
            <w:r>
              <w:t>3.</w:t>
            </w:r>
          </w:p>
        </w:tc>
      </w:tr>
    </w:tbl>
    <w:p w:rsidR="00371632" w:rsidRDefault="00371632" w:rsidP="00371632">
      <w:pPr>
        <w:jc w:val="center"/>
      </w:pPr>
    </w:p>
    <w:sectPr w:rsidR="0037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32"/>
    <w:rsid w:val="000E7F60"/>
    <w:rsid w:val="001B57BC"/>
    <w:rsid w:val="0023306C"/>
    <w:rsid w:val="00371632"/>
    <w:rsid w:val="00583262"/>
    <w:rsid w:val="005F5B54"/>
    <w:rsid w:val="008939E4"/>
    <w:rsid w:val="00906DAB"/>
    <w:rsid w:val="00A90922"/>
    <w:rsid w:val="00A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7D8"/>
  <w15:docId w15:val="{78246473-7016-47DA-9A71-56C2A81E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A20BB38B.dotm</Template>
  <TotalTime>35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Rye, Brian A</dc:creator>
  <cp:lastModifiedBy>Rye, Brian A</cp:lastModifiedBy>
  <cp:revision>6</cp:revision>
  <dcterms:created xsi:type="dcterms:W3CDTF">2013-04-29T20:44:00Z</dcterms:created>
  <dcterms:modified xsi:type="dcterms:W3CDTF">2016-12-10T21:43:00Z</dcterms:modified>
</cp:coreProperties>
</file>